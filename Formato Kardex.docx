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4F305C9B" w:rsidR="00692571" w:rsidRDefault="00C07965">
            <w:pPr>
              <w:pStyle w:val="TableContents"/>
              <w:rPr>
                <w:color w:val="000000"/>
              </w:rPr>
            </w:pPr>
            <w:r>
              <w:rPr>
                <w:color w:val="000000"/>
              </w:rPr>
              <w:t>23 de enero de 2023</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620D47DD" w:rsidR="00692571" w:rsidRDefault="00C07965">
            <w:pPr>
              <w:pStyle w:val="TableContents"/>
              <w:rPr>
                <w:color w:val="000000"/>
              </w:rPr>
            </w:pPr>
            <w:r>
              <w:rPr>
                <w:color w:val="000000"/>
              </w:rPr>
              <w:t>José Raúl Toribio Gabriel</w:t>
            </w:r>
          </w:p>
          <w:p w14:paraId="4C3B67C0" w14:textId="098AEF80" w:rsidR="00692571" w:rsidRDefault="00D73E9D">
            <w:pPr>
              <w:pStyle w:val="TableContents"/>
              <w:rPr>
                <w:color w:val="000000"/>
              </w:rPr>
            </w:pPr>
            <w:r>
              <w:rPr>
                <w:color w:val="000000"/>
              </w:rPr>
              <w:t>Hugo Vargas</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65E64267" w:rsidR="00692571" w:rsidRDefault="00C07965">
            <w:pPr>
              <w:pStyle w:val="Standard"/>
            </w:pPr>
            <w:r>
              <w:t>Formato Kardex</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2B171094" w:rsidR="00C725D2" w:rsidRPr="00C725D2" w:rsidRDefault="00C0796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Automatización de Riego Vertical.</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F3FC75D" w:rsidR="00C725D2" w:rsidRPr="00C725D2" w:rsidRDefault="00C0796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1</w:t>
            </w:r>
            <w:r w:rsidR="00665D76">
              <w:rPr>
                <w:rFonts w:ascii="Ubuntu Light" w:eastAsia="Times New Roman" w:hAnsi="Ubuntu Light" w:cs="Calibri"/>
                <w:color w:val="767171" w:themeColor="background2" w:themeShade="80"/>
                <w:kern w:val="0"/>
                <w:sz w:val="22"/>
                <w:szCs w:val="22"/>
                <w:lang w:eastAsia="es-MX" w:bidi="ar-SA"/>
              </w:rPr>
              <w:t>2</w:t>
            </w:r>
            <w:r>
              <w:rPr>
                <w:rFonts w:ascii="Ubuntu Light" w:eastAsia="Times New Roman" w:hAnsi="Ubuntu Light" w:cs="Calibri"/>
                <w:color w:val="767171" w:themeColor="background2" w:themeShade="80"/>
                <w:kern w:val="0"/>
                <w:sz w:val="22"/>
                <w:szCs w:val="22"/>
                <w:lang w:eastAsia="es-MX" w:bidi="ar-SA"/>
              </w:rPr>
              <w:t xml:space="preserve"> de enero de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00280FB0" w:rsidR="00C725D2" w:rsidRPr="00C725D2" w:rsidRDefault="00C0796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2</w:t>
            </w:r>
            <w:r w:rsidR="00665D76">
              <w:rPr>
                <w:rFonts w:ascii="Ubuntu Light" w:eastAsia="Times New Roman" w:hAnsi="Ubuntu Light" w:cs="Calibri"/>
                <w:color w:val="767171" w:themeColor="background2" w:themeShade="80"/>
                <w:kern w:val="0"/>
                <w:sz w:val="22"/>
                <w:szCs w:val="22"/>
                <w:lang w:eastAsia="es-MX" w:bidi="ar-SA"/>
              </w:rPr>
              <w:t>2</w:t>
            </w:r>
            <w:r>
              <w:rPr>
                <w:rFonts w:ascii="Ubuntu Light" w:eastAsia="Times New Roman" w:hAnsi="Ubuntu Light" w:cs="Calibri"/>
                <w:color w:val="767171" w:themeColor="background2" w:themeShade="80"/>
                <w:kern w:val="0"/>
                <w:sz w:val="22"/>
                <w:szCs w:val="22"/>
                <w:lang w:eastAsia="es-MX" w:bidi="ar-SA"/>
              </w:rPr>
              <w:t xml:space="preserve"> de enero de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3E31EC" w14:textId="4955925D" w:rsid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El proyecto consiste en automatizar un sistema de riego vertical. La problemática que trata de resolver es la desnutrició</w:t>
            </w:r>
            <w:r w:rsidR="001A7B60">
              <w:rPr>
                <w:rFonts w:ascii="Ubuntu Light" w:eastAsia="Times New Roman" w:hAnsi="Ubuntu Light" w:cs="Calibri"/>
                <w:color w:val="767171" w:themeColor="background2" w:themeShade="80"/>
                <w:kern w:val="0"/>
                <w:sz w:val="22"/>
                <w:szCs w:val="22"/>
                <w:lang w:eastAsia="es-MX" w:bidi="ar-SA"/>
              </w:rPr>
              <w:t>n</w:t>
            </w:r>
            <w:r w:rsidRPr="00AA70EE">
              <w:rPr>
                <w:rFonts w:ascii="Ubuntu Light" w:eastAsia="Times New Roman" w:hAnsi="Ubuntu Light" w:cs="Calibri"/>
                <w:color w:val="767171" w:themeColor="background2" w:themeShade="80"/>
                <w:kern w:val="0"/>
                <w:sz w:val="22"/>
                <w:szCs w:val="22"/>
                <w:lang w:eastAsia="es-MX" w:bidi="ar-SA"/>
              </w:rPr>
              <w:t>. La inquietud de realizar este proyecto surge debido a que el consumo de productos orgánicos y de alta calidad no es accesible para el groso de la población.</w:t>
            </w:r>
          </w:p>
          <w:p w14:paraId="5246359C" w14:textId="5239D8C7" w:rsidR="00AA70EE" w:rsidRP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C3963B6" w14:textId="32034A2F" w:rsidR="009D3CCD" w:rsidRDefault="009D3CC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Obtener información del sensor DHT11 enviada a través </w:t>
            </w:r>
            <w:proofErr w:type="spellStart"/>
            <w:r>
              <w:rPr>
                <w:rFonts w:ascii="Ubuntu Light" w:eastAsia="Times New Roman" w:hAnsi="Ubuntu Light" w:cs="Calibri"/>
                <w:color w:val="767171" w:themeColor="background2" w:themeShade="80"/>
                <w:kern w:val="0"/>
                <w:sz w:val="22"/>
                <w:szCs w:val="22"/>
                <w:lang w:eastAsia="es-MX" w:bidi="ar-SA"/>
              </w:rPr>
              <w:t>Mosquitto</w:t>
            </w:r>
            <w:proofErr w:type="spellEnd"/>
            <w:r>
              <w:rPr>
                <w:rFonts w:ascii="Ubuntu Light" w:eastAsia="Times New Roman" w:hAnsi="Ubuntu Light" w:cs="Calibri"/>
                <w:color w:val="767171" w:themeColor="background2" w:themeShade="80"/>
                <w:kern w:val="0"/>
                <w:sz w:val="22"/>
                <w:szCs w:val="22"/>
                <w:lang w:eastAsia="es-MX" w:bidi="ar-SA"/>
              </w:rPr>
              <w:t xml:space="preserve"> a una base de datos conectada a paneles de </w:t>
            </w:r>
            <w:proofErr w:type="spellStart"/>
            <w:r>
              <w:rPr>
                <w:rFonts w:ascii="Ubuntu Light" w:eastAsia="Times New Roman" w:hAnsi="Ubuntu Light" w:cs="Calibri"/>
                <w:color w:val="767171" w:themeColor="background2" w:themeShade="80"/>
                <w:kern w:val="0"/>
                <w:sz w:val="22"/>
                <w:szCs w:val="22"/>
                <w:lang w:eastAsia="es-MX" w:bidi="ar-SA"/>
              </w:rPr>
              <w:t>Grafana</w:t>
            </w:r>
            <w:proofErr w:type="spellEnd"/>
            <w:r>
              <w:rPr>
                <w:rFonts w:ascii="Ubuntu Light" w:eastAsia="Times New Roman" w:hAnsi="Ubuntu Light" w:cs="Calibri"/>
                <w:color w:val="767171" w:themeColor="background2" w:themeShade="80"/>
                <w:kern w:val="0"/>
                <w:sz w:val="22"/>
                <w:szCs w:val="22"/>
                <w:lang w:eastAsia="es-MX" w:bidi="ar-SA"/>
              </w:rPr>
              <w:t xml:space="preserve"> que se pueden visualizar en </w:t>
            </w:r>
            <w:proofErr w:type="spellStart"/>
            <w:r>
              <w:rPr>
                <w:rFonts w:ascii="Ubuntu Light" w:eastAsia="Times New Roman" w:hAnsi="Ubuntu Light" w:cs="Calibri"/>
                <w:color w:val="767171" w:themeColor="background2" w:themeShade="80"/>
                <w:kern w:val="0"/>
                <w:sz w:val="22"/>
                <w:szCs w:val="22"/>
                <w:lang w:eastAsia="es-MX" w:bidi="ar-SA"/>
              </w:rPr>
              <w:t>NodeRED</w:t>
            </w:r>
            <w:proofErr w:type="spellEnd"/>
            <w:r>
              <w:rPr>
                <w:rFonts w:ascii="Ubuntu Light" w:eastAsia="Times New Roman" w:hAnsi="Ubuntu Light" w:cs="Calibri"/>
                <w:color w:val="767171" w:themeColor="background2" w:themeShade="80"/>
                <w:kern w:val="0"/>
                <w:sz w:val="22"/>
                <w:szCs w:val="22"/>
                <w:lang w:eastAsia="es-MX" w:bidi="ar-SA"/>
              </w:rPr>
              <w:t>.</w:t>
            </w:r>
          </w:p>
          <w:p w14:paraId="671AA620" w14:textId="7CCE4994" w:rsidR="00D52EE7" w:rsidRDefault="00D52EE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Automatizar un sistema para que una bomba de agua sumergible </w:t>
            </w:r>
            <w:r w:rsidR="009D3CCD">
              <w:rPr>
                <w:rFonts w:ascii="Ubuntu Light" w:eastAsia="Times New Roman" w:hAnsi="Ubuntu Light" w:cs="Calibri"/>
                <w:color w:val="767171" w:themeColor="background2" w:themeShade="80"/>
                <w:kern w:val="0"/>
                <w:sz w:val="22"/>
                <w:szCs w:val="22"/>
                <w:lang w:eastAsia="es-MX" w:bidi="ar-SA"/>
              </w:rPr>
              <w:t xml:space="preserve">de 12 Volts </w:t>
            </w:r>
            <w:r>
              <w:rPr>
                <w:rFonts w:ascii="Ubuntu Light" w:eastAsia="Times New Roman" w:hAnsi="Ubuntu Light" w:cs="Calibri"/>
                <w:color w:val="767171" w:themeColor="background2" w:themeShade="80"/>
                <w:kern w:val="0"/>
                <w:sz w:val="22"/>
                <w:szCs w:val="22"/>
                <w:lang w:eastAsia="es-MX" w:bidi="ar-SA"/>
              </w:rPr>
              <w:t>se encienda cada determinado tiempo por un periodo de tiempo establecido.</w:t>
            </w:r>
          </w:p>
          <w:p w14:paraId="32D936B5" w14:textId="1C5795CD" w:rsidR="00D52EE7" w:rsidRPr="00C725D2" w:rsidRDefault="00D52EE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FC20B56" w14:textId="512D08C0" w:rsid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 xml:space="preserve">El objetivo de este proyecto es tratar resolver la problemática de desnutrición ya que, de acuerdo con las Naciones Unidas, el objetivo de hambre cero para 2030 está lejos ser alcanzado. También trata de reducir el consumo de agua debido a que </w:t>
            </w:r>
            <w:r w:rsidR="009D3CCD">
              <w:rPr>
                <w:rFonts w:ascii="Ubuntu Light" w:eastAsia="Times New Roman" w:hAnsi="Ubuntu Light" w:cs="Calibri"/>
                <w:color w:val="767171" w:themeColor="background2" w:themeShade="80"/>
                <w:kern w:val="0"/>
                <w:sz w:val="22"/>
                <w:szCs w:val="22"/>
                <w:lang w:eastAsia="es-MX" w:bidi="ar-SA"/>
              </w:rPr>
              <w:t>l</w:t>
            </w:r>
            <w:r w:rsidRPr="00AA70EE">
              <w:rPr>
                <w:rFonts w:ascii="Ubuntu Light" w:eastAsia="Times New Roman" w:hAnsi="Ubuntu Light" w:cs="Calibri"/>
                <w:color w:val="767171" w:themeColor="background2" w:themeShade="80"/>
                <w:kern w:val="0"/>
                <w:sz w:val="22"/>
                <w:szCs w:val="22"/>
                <w:lang w:eastAsia="es-MX" w:bidi="ar-SA"/>
              </w:rPr>
              <w:t>a agricultura tradicional consume excesivas cantidades de este recurso. El Banco Mundial menciona que en la agricultura se ocupa el 70% del agua que se extrae en el mundo. Se trata de que este producto y servicio lleguen a ser accesibles a nivel nacional.</w:t>
            </w:r>
          </w:p>
          <w:p w14:paraId="7354FB00" w14:textId="0F5D0CD5" w:rsidR="00AA70EE" w:rsidRP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014BAFBA" w:rsidR="00C725D2" w:rsidRP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De manera inicial implementaré la solución dentro de mi comunidad.</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59462173" w14:textId="77777777" w:rsid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En una segunda etapa, vincular la solución a diferentes proyectos para llegar a una meta a nivel estatal construyendo pequeñas redes de apoyo para llegar a tener un impacto a nivel nacional.</w:t>
            </w:r>
          </w:p>
          <w:p w14:paraId="03CAA6A5" w14:textId="3D0DE63A" w:rsidR="00AA70EE" w:rsidRPr="00C725D2" w:rsidRDefault="00AA70E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33ECBBD" w14:textId="59E8DA29" w:rsidR="00C725D2" w:rsidRDefault="0006682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66824">
              <w:rPr>
                <w:rFonts w:ascii="Ubuntu Light" w:eastAsia="Times New Roman" w:hAnsi="Ubuntu Light" w:cs="Calibri"/>
                <w:color w:val="767171" w:themeColor="background2" w:themeShade="80"/>
                <w:kern w:val="0"/>
                <w:sz w:val="22"/>
                <w:szCs w:val="22"/>
                <w:lang w:eastAsia="es-MX" w:bidi="ar-SA"/>
              </w:rPr>
              <w:t>Generalmente, el costo de productos saludables suele ser elevado y un sistema de riego vertical automático es fácil de instalar, manipular, mantener y de un bajo costo. El proyecto de sistema de riego vertical automático apoya a reducir el costo de los productos saludables, mejora la calidad de la alimentación y reduce el consumo de agua y pesticidas.</w:t>
            </w: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6742136" w:rsidR="00C725D2" w:rsidRPr="00C725D2" w:rsidRDefault="008F547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José Raúl Toribio Gabriel</w:t>
            </w:r>
            <w:r w:rsidR="00D73E9D">
              <w:rPr>
                <w:rFonts w:ascii="Ubuntu Light" w:eastAsia="Times New Roman" w:hAnsi="Ubuntu Light" w:cs="Calibri"/>
                <w:color w:val="767171" w:themeColor="background2" w:themeShade="80"/>
                <w:kern w:val="0"/>
                <w:sz w:val="22"/>
                <w:szCs w:val="22"/>
                <w:lang w:eastAsia="es-MX" w:bidi="ar-SA"/>
              </w:rPr>
              <w: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602B1771" w:rsidR="00C725D2" w:rsidRPr="00C725D2" w:rsidRDefault="008F547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Eduardo Vázquez Pérez</w:t>
            </w:r>
            <w:r w:rsidR="00D73E9D">
              <w:rPr>
                <w:rFonts w:ascii="Ubuntu Light" w:eastAsia="Times New Roman" w:hAnsi="Ubuntu Light" w:cs="Calibri"/>
                <w:color w:val="767171" w:themeColor="background2" w:themeShade="80"/>
                <w:kern w:val="0"/>
                <w:sz w:val="22"/>
                <w:szCs w:val="22"/>
                <w:lang w:eastAsia="es-MX" w:bidi="ar-SA"/>
              </w:rPr>
              <w: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02F2995" w:rsidR="00C725D2" w:rsidRPr="00C725D2" w:rsidRDefault="008F547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María Paulina Chirino Velázquez</w:t>
            </w:r>
            <w:r w:rsidR="00D73E9D">
              <w:rPr>
                <w:rFonts w:ascii="Ubuntu Light" w:eastAsia="Times New Roman" w:hAnsi="Ubuntu Light" w:cs="Calibri"/>
                <w:color w:val="767171" w:themeColor="background2" w:themeShade="80"/>
                <w:kern w:val="0"/>
                <w:sz w:val="22"/>
                <w:szCs w:val="22"/>
                <w:lang w:eastAsia="es-MX" w:bidi="ar-SA"/>
              </w:rPr>
              <w: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34E362AE" w:rsidR="00C725D2" w:rsidRPr="00C725D2" w:rsidRDefault="00385C8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Hugo Vargas.</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436B0D9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p w14:paraId="5E33860C" w14:textId="124D881A" w:rsidR="00385C82" w:rsidRPr="00385C82" w:rsidRDefault="00385C82" w:rsidP="00385C82">
            <w:pPr>
              <w:suppressAutoHyphens w:val="0"/>
              <w:autoSpaceDN/>
              <w:textAlignment w:val="auto"/>
              <w:rPr>
                <w:rFonts w:eastAsia="Times New Roman" w:cs="Calibri"/>
                <w:color w:val="767171" w:themeColor="background2" w:themeShade="80"/>
                <w:kern w:val="0"/>
                <w:sz w:val="22"/>
                <w:szCs w:val="22"/>
                <w:lang w:eastAsia="es-MX" w:bidi="ar-SA"/>
              </w:rPr>
            </w:pP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2DDEB0C" w14:textId="01F6B49E" w:rsidR="00C725D2" w:rsidRDefault="004756C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4756C5">
              <w:rPr>
                <w:rFonts w:ascii="Ubuntu Light" w:eastAsia="Times New Roman" w:hAnsi="Ubuntu Light" w:cs="Calibri"/>
                <w:color w:val="767171" w:themeColor="background2" w:themeShade="80"/>
                <w:kern w:val="0"/>
                <w:sz w:val="22"/>
                <w:szCs w:val="22"/>
                <w:lang w:eastAsia="es-MX" w:bidi="ar-SA"/>
              </w:rPr>
              <w:t>Huerto vertical con sistema de riego automático de dimensiones de 1.1 m de altura, y un radio de 25 cm</w:t>
            </w:r>
            <w:r>
              <w:rPr>
                <w:rFonts w:ascii="Ubuntu Light" w:eastAsia="Times New Roman" w:hAnsi="Ubuntu Light" w:cs="Calibri"/>
                <w:color w:val="767171" w:themeColor="background2" w:themeShade="80"/>
                <w:kern w:val="0"/>
                <w:sz w:val="22"/>
                <w:szCs w:val="22"/>
                <w:lang w:eastAsia="es-MX" w:bidi="ar-SA"/>
              </w:rPr>
              <w:t xml:space="preserve"> c</w:t>
            </w:r>
            <w:r w:rsidRPr="004756C5">
              <w:rPr>
                <w:rFonts w:ascii="Ubuntu Light" w:eastAsia="Times New Roman" w:hAnsi="Ubuntu Light" w:cs="Calibri"/>
                <w:color w:val="767171" w:themeColor="background2" w:themeShade="80"/>
                <w:kern w:val="0"/>
                <w:sz w:val="22"/>
                <w:szCs w:val="22"/>
                <w:lang w:eastAsia="es-MX" w:bidi="ar-SA"/>
              </w:rPr>
              <w:t xml:space="preserve">on monitoreo en tiempo real de temperatura y humedad a través de </w:t>
            </w:r>
            <w:proofErr w:type="spellStart"/>
            <w:r w:rsidRPr="004756C5">
              <w:rPr>
                <w:rFonts w:ascii="Ubuntu Light" w:eastAsia="Times New Roman" w:hAnsi="Ubuntu Light" w:cs="Calibri"/>
                <w:color w:val="767171" w:themeColor="background2" w:themeShade="80"/>
                <w:kern w:val="0"/>
                <w:sz w:val="22"/>
                <w:szCs w:val="22"/>
                <w:lang w:eastAsia="es-MX" w:bidi="ar-SA"/>
              </w:rPr>
              <w:t>NodeRED</w:t>
            </w:r>
            <w:proofErr w:type="spellEnd"/>
            <w:r w:rsidRPr="004756C5">
              <w:rPr>
                <w:rFonts w:ascii="Ubuntu Light" w:eastAsia="Times New Roman" w:hAnsi="Ubuntu Light" w:cs="Calibri"/>
                <w:color w:val="767171" w:themeColor="background2" w:themeShade="80"/>
                <w:kern w:val="0"/>
                <w:sz w:val="22"/>
                <w:szCs w:val="22"/>
                <w:lang w:eastAsia="es-MX" w:bidi="ar-SA"/>
              </w:rPr>
              <w:t xml:space="preserve"> y </w:t>
            </w:r>
            <w:proofErr w:type="spellStart"/>
            <w:r w:rsidRPr="004756C5">
              <w:rPr>
                <w:rFonts w:ascii="Ubuntu Light" w:eastAsia="Times New Roman" w:hAnsi="Ubuntu Light" w:cs="Calibri"/>
                <w:color w:val="767171" w:themeColor="background2" w:themeShade="80"/>
                <w:kern w:val="0"/>
                <w:sz w:val="22"/>
                <w:szCs w:val="22"/>
                <w:lang w:eastAsia="es-MX" w:bidi="ar-SA"/>
              </w:rPr>
              <w:t>Grafana</w:t>
            </w:r>
            <w:proofErr w:type="spellEnd"/>
            <w:r w:rsidRPr="004756C5">
              <w:rPr>
                <w:rFonts w:ascii="Ubuntu Light" w:eastAsia="Times New Roman" w:hAnsi="Ubuntu Light" w:cs="Calibri"/>
                <w:color w:val="767171" w:themeColor="background2" w:themeShade="80"/>
                <w:kern w:val="0"/>
                <w:sz w:val="22"/>
                <w:szCs w:val="22"/>
                <w:lang w:eastAsia="es-MX" w:bidi="ar-SA"/>
              </w:rPr>
              <w:t>.</w:t>
            </w:r>
          </w:p>
          <w:p w14:paraId="53D69804" w14:textId="0A66BFEF" w:rsidR="004756C5" w:rsidRPr="00C725D2" w:rsidRDefault="004756C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9BB2EDB" w14:textId="77777777" w:rsidR="00C725D2" w:rsidRDefault="009D3CC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Enviar y recibir datos a través del </w:t>
            </w:r>
            <w:proofErr w:type="spellStart"/>
            <w:r>
              <w:rPr>
                <w:rFonts w:ascii="Ubuntu Light" w:eastAsia="Times New Roman" w:hAnsi="Ubuntu Light" w:cs="Calibri"/>
                <w:color w:val="767171" w:themeColor="background2" w:themeShade="80"/>
                <w:kern w:val="0"/>
                <w:sz w:val="22"/>
                <w:szCs w:val="22"/>
                <w:lang w:eastAsia="es-MX" w:bidi="ar-SA"/>
              </w:rPr>
              <w:t>broker</w:t>
            </w:r>
            <w:proofErr w:type="spellEnd"/>
            <w:r>
              <w:rPr>
                <w:rFonts w:ascii="Ubuntu Light" w:eastAsia="Times New Roman" w:hAnsi="Ubuntu Light" w:cs="Calibri"/>
                <w:color w:val="767171" w:themeColor="background2" w:themeShade="80"/>
                <w:kern w:val="0"/>
                <w:sz w:val="22"/>
                <w:szCs w:val="22"/>
                <w:lang w:eastAsia="es-MX" w:bidi="ar-SA"/>
              </w:rPr>
              <w:t xml:space="preserve"> </w:t>
            </w:r>
            <w:proofErr w:type="spellStart"/>
            <w:r>
              <w:rPr>
                <w:rFonts w:ascii="Ubuntu Light" w:eastAsia="Times New Roman" w:hAnsi="Ubuntu Light" w:cs="Calibri"/>
                <w:color w:val="767171" w:themeColor="background2" w:themeShade="80"/>
                <w:kern w:val="0"/>
                <w:sz w:val="22"/>
                <w:szCs w:val="22"/>
                <w:lang w:eastAsia="es-MX" w:bidi="ar-SA"/>
              </w:rPr>
              <w:t>Mosquitto</w:t>
            </w:r>
            <w:proofErr w:type="spellEnd"/>
            <w:r>
              <w:rPr>
                <w:rFonts w:ascii="Ubuntu Light" w:eastAsia="Times New Roman" w:hAnsi="Ubuntu Light" w:cs="Calibri"/>
                <w:color w:val="767171" w:themeColor="background2" w:themeShade="80"/>
                <w:kern w:val="0"/>
                <w:sz w:val="22"/>
                <w:szCs w:val="22"/>
                <w:lang w:eastAsia="es-MX" w:bidi="ar-SA"/>
              </w:rPr>
              <w:t xml:space="preserve"> en formato JSON interpretado por funciones en </w:t>
            </w:r>
            <w:proofErr w:type="spellStart"/>
            <w:r>
              <w:rPr>
                <w:rFonts w:ascii="Ubuntu Light" w:eastAsia="Times New Roman" w:hAnsi="Ubuntu Light" w:cs="Calibri"/>
                <w:color w:val="767171" w:themeColor="background2" w:themeShade="80"/>
                <w:kern w:val="0"/>
                <w:sz w:val="22"/>
                <w:szCs w:val="22"/>
                <w:lang w:eastAsia="es-MX" w:bidi="ar-SA"/>
              </w:rPr>
              <w:t>NodeRED</w:t>
            </w:r>
            <w:proofErr w:type="spellEnd"/>
            <w:r>
              <w:rPr>
                <w:rFonts w:ascii="Ubuntu Light" w:eastAsia="Times New Roman" w:hAnsi="Ubuntu Light" w:cs="Calibri"/>
                <w:color w:val="767171" w:themeColor="background2" w:themeShade="80"/>
                <w:kern w:val="0"/>
                <w:sz w:val="22"/>
                <w:szCs w:val="22"/>
                <w:lang w:eastAsia="es-MX" w:bidi="ar-SA"/>
              </w:rPr>
              <w:t xml:space="preserve"> a una base de datos de MySQL para poder acceder a la información a través de </w:t>
            </w:r>
            <w:proofErr w:type="spellStart"/>
            <w:r>
              <w:rPr>
                <w:rFonts w:ascii="Ubuntu Light" w:eastAsia="Times New Roman" w:hAnsi="Ubuntu Light" w:cs="Calibri"/>
                <w:color w:val="767171" w:themeColor="background2" w:themeShade="80"/>
                <w:kern w:val="0"/>
                <w:sz w:val="22"/>
                <w:szCs w:val="22"/>
                <w:lang w:eastAsia="es-MX" w:bidi="ar-SA"/>
              </w:rPr>
              <w:t>Grafana</w:t>
            </w:r>
            <w:proofErr w:type="spellEnd"/>
            <w:r w:rsidR="0085565B">
              <w:rPr>
                <w:rFonts w:ascii="Ubuntu Light" w:eastAsia="Times New Roman" w:hAnsi="Ubuntu Light" w:cs="Calibri"/>
                <w:color w:val="767171" w:themeColor="background2" w:themeShade="80"/>
                <w:kern w:val="0"/>
                <w:sz w:val="22"/>
                <w:szCs w:val="22"/>
                <w:lang w:eastAsia="es-MX" w:bidi="ar-SA"/>
              </w:rPr>
              <w:t xml:space="preserve"> y visualizar las gráficas generadas en un </w:t>
            </w:r>
            <w:proofErr w:type="spellStart"/>
            <w:r w:rsidR="0085565B">
              <w:rPr>
                <w:rFonts w:ascii="Ubuntu Light" w:eastAsia="Times New Roman" w:hAnsi="Ubuntu Light" w:cs="Calibri"/>
                <w:color w:val="767171" w:themeColor="background2" w:themeShade="80"/>
                <w:kern w:val="0"/>
                <w:sz w:val="22"/>
                <w:szCs w:val="22"/>
                <w:lang w:eastAsia="es-MX" w:bidi="ar-SA"/>
              </w:rPr>
              <w:t>Dashboard</w:t>
            </w:r>
            <w:proofErr w:type="spellEnd"/>
            <w:r w:rsidR="0085565B">
              <w:rPr>
                <w:rFonts w:ascii="Ubuntu Light" w:eastAsia="Times New Roman" w:hAnsi="Ubuntu Light" w:cs="Calibri"/>
                <w:color w:val="767171" w:themeColor="background2" w:themeShade="80"/>
                <w:kern w:val="0"/>
                <w:sz w:val="22"/>
                <w:szCs w:val="22"/>
                <w:lang w:eastAsia="es-MX" w:bidi="ar-SA"/>
              </w:rPr>
              <w:t xml:space="preserve"> de </w:t>
            </w:r>
            <w:proofErr w:type="spellStart"/>
            <w:r w:rsidR="0085565B">
              <w:rPr>
                <w:rFonts w:ascii="Ubuntu Light" w:eastAsia="Times New Roman" w:hAnsi="Ubuntu Light" w:cs="Calibri"/>
                <w:color w:val="767171" w:themeColor="background2" w:themeShade="80"/>
                <w:kern w:val="0"/>
                <w:sz w:val="22"/>
                <w:szCs w:val="22"/>
                <w:lang w:eastAsia="es-MX" w:bidi="ar-SA"/>
              </w:rPr>
              <w:t>NodeRED</w:t>
            </w:r>
            <w:proofErr w:type="spellEnd"/>
            <w:r w:rsidR="0085565B">
              <w:rPr>
                <w:rFonts w:ascii="Ubuntu Light" w:eastAsia="Times New Roman" w:hAnsi="Ubuntu Light" w:cs="Calibri"/>
                <w:color w:val="767171" w:themeColor="background2" w:themeShade="80"/>
                <w:kern w:val="0"/>
                <w:sz w:val="22"/>
                <w:szCs w:val="22"/>
                <w:lang w:eastAsia="es-MX" w:bidi="ar-SA"/>
              </w:rPr>
              <w:t>.</w:t>
            </w:r>
          </w:p>
          <w:p w14:paraId="3C3EED31" w14:textId="2F7BC181" w:rsidR="0085565B" w:rsidRPr="00C725D2" w:rsidRDefault="0085565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BE0CC60" w14:textId="084DB889" w:rsidR="009D3CCD" w:rsidRDefault="009D3CC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Comandos básicos de Linux.</w:t>
            </w:r>
          </w:p>
          <w:p w14:paraId="28AD09A8" w14:textId="4748ADCB" w:rsidR="009D3CCD" w:rsidRDefault="009D3CC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NodeRED</w:t>
            </w:r>
            <w:proofErr w:type="spellEnd"/>
            <w:r>
              <w:rPr>
                <w:rFonts w:ascii="Ubuntu Light" w:eastAsia="Times New Roman" w:hAnsi="Ubuntu Light" w:cs="Calibri"/>
                <w:color w:val="767171" w:themeColor="background2" w:themeShade="80"/>
                <w:kern w:val="0"/>
                <w:sz w:val="22"/>
                <w:szCs w:val="22"/>
                <w:lang w:eastAsia="es-MX" w:bidi="ar-SA"/>
              </w:rPr>
              <w:t xml:space="preserve"> y </w:t>
            </w:r>
            <w:proofErr w:type="spellStart"/>
            <w:r>
              <w:rPr>
                <w:rFonts w:ascii="Ubuntu Light" w:eastAsia="Times New Roman" w:hAnsi="Ubuntu Light" w:cs="Calibri"/>
                <w:color w:val="767171" w:themeColor="background2" w:themeShade="80"/>
                <w:kern w:val="0"/>
                <w:sz w:val="22"/>
                <w:szCs w:val="22"/>
                <w:lang w:eastAsia="es-MX" w:bidi="ar-SA"/>
              </w:rPr>
              <w:t>Grafana</w:t>
            </w:r>
            <w:proofErr w:type="spellEnd"/>
            <w:r>
              <w:rPr>
                <w:rFonts w:ascii="Ubuntu Light" w:eastAsia="Times New Roman" w:hAnsi="Ubuntu Light" w:cs="Calibri"/>
                <w:color w:val="767171" w:themeColor="background2" w:themeShade="80"/>
                <w:kern w:val="0"/>
                <w:sz w:val="22"/>
                <w:szCs w:val="22"/>
                <w:lang w:eastAsia="es-MX" w:bidi="ar-SA"/>
              </w:rPr>
              <w:t>.</w:t>
            </w:r>
          </w:p>
          <w:p w14:paraId="32B99950" w14:textId="77777777" w:rsidR="009D3CCD" w:rsidRDefault="009D3CC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Enviar y recibir información a través de </w:t>
            </w:r>
            <w:proofErr w:type="spellStart"/>
            <w:r>
              <w:rPr>
                <w:rFonts w:ascii="Ubuntu Light" w:eastAsia="Times New Roman" w:hAnsi="Ubuntu Light" w:cs="Calibri"/>
                <w:color w:val="767171" w:themeColor="background2" w:themeShade="80"/>
                <w:kern w:val="0"/>
                <w:sz w:val="22"/>
                <w:szCs w:val="22"/>
                <w:lang w:eastAsia="es-MX" w:bidi="ar-SA"/>
              </w:rPr>
              <w:t>Mosquitto</w:t>
            </w:r>
            <w:proofErr w:type="spellEnd"/>
            <w:r>
              <w:rPr>
                <w:rFonts w:ascii="Ubuntu Light" w:eastAsia="Times New Roman" w:hAnsi="Ubuntu Light" w:cs="Calibri"/>
                <w:color w:val="767171" w:themeColor="background2" w:themeShade="80"/>
                <w:kern w:val="0"/>
                <w:sz w:val="22"/>
                <w:szCs w:val="22"/>
                <w:lang w:eastAsia="es-MX" w:bidi="ar-SA"/>
              </w:rPr>
              <w:t>.</w:t>
            </w:r>
          </w:p>
          <w:p w14:paraId="6DFB1FB3" w14:textId="1A6EE052" w:rsidR="00857E02" w:rsidRPr="00C725D2" w:rsidRDefault="009D3CCD" w:rsidP="009D3CC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Base de datos MySQL.</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23F6E4" w14:textId="4D9DB596" w:rsidR="004D5CA9" w:rsidRDefault="004D5CA9" w:rsidP="004D5CA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NodeRED</w:t>
            </w:r>
            <w:proofErr w:type="spellEnd"/>
            <w:r>
              <w:rPr>
                <w:rFonts w:ascii="Ubuntu Light" w:eastAsia="Times New Roman" w:hAnsi="Ubuntu Light" w:cs="Calibri"/>
                <w:color w:val="767171" w:themeColor="background2" w:themeShade="80"/>
                <w:kern w:val="0"/>
                <w:sz w:val="22"/>
                <w:szCs w:val="22"/>
                <w:lang w:eastAsia="es-MX" w:bidi="ar-SA"/>
              </w:rPr>
              <w:t>.</w:t>
            </w:r>
          </w:p>
          <w:p w14:paraId="1CC35302" w14:textId="364C23A5" w:rsidR="004D5CA9" w:rsidRDefault="004D5CA9" w:rsidP="004D5CA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Grafana</w:t>
            </w:r>
            <w:proofErr w:type="spellEnd"/>
            <w:r>
              <w:rPr>
                <w:rFonts w:ascii="Ubuntu Light" w:eastAsia="Times New Roman" w:hAnsi="Ubuntu Light" w:cs="Calibri"/>
                <w:color w:val="767171" w:themeColor="background2" w:themeShade="80"/>
                <w:kern w:val="0"/>
                <w:sz w:val="22"/>
                <w:szCs w:val="22"/>
                <w:lang w:eastAsia="es-MX" w:bidi="ar-SA"/>
              </w:rPr>
              <w:t>.</w:t>
            </w:r>
          </w:p>
          <w:p w14:paraId="7D6EDFF1" w14:textId="220036DA" w:rsidR="00C725D2"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Mosquitto</w:t>
            </w:r>
            <w:proofErr w:type="spellEnd"/>
            <w:r>
              <w:rPr>
                <w:rFonts w:ascii="Ubuntu Light" w:eastAsia="Times New Roman" w:hAnsi="Ubuntu Light" w:cs="Calibri"/>
                <w:color w:val="767171" w:themeColor="background2" w:themeShade="80"/>
                <w:kern w:val="0"/>
                <w:sz w:val="22"/>
                <w:szCs w:val="22"/>
                <w:lang w:eastAsia="es-MX" w:bidi="ar-SA"/>
              </w:rPr>
              <w:t>.</w:t>
            </w:r>
          </w:p>
          <w:p w14:paraId="7E548E81" w14:textId="7D450EBA"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MySQL.</w:t>
            </w:r>
          </w:p>
          <w:p w14:paraId="79FDE9F5" w14:textId="5D52E4FD"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Arduino IDE.</w:t>
            </w:r>
          </w:p>
          <w:p w14:paraId="446B861B" w14:textId="77777777" w:rsidR="00AA70EE"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Terminal.</w:t>
            </w:r>
          </w:p>
          <w:p w14:paraId="7710E776" w14:textId="71BEEBDE" w:rsidR="00857E02" w:rsidRPr="00C725D2" w:rsidRDefault="00857E0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4B31753" w14:textId="1A8AEBB3"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ESP8266.</w:t>
            </w:r>
          </w:p>
          <w:p w14:paraId="63CC932F" w14:textId="5E80F4F0"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DHT11.</w:t>
            </w:r>
          </w:p>
          <w:p w14:paraId="498620D8" w14:textId="14417CE6" w:rsidR="00C725D2"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HW 095 L298N.</w:t>
            </w:r>
          </w:p>
          <w:p w14:paraId="01F3E208" w14:textId="77777777"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Bomba de Agua Sumergible 12 V.</w:t>
            </w:r>
          </w:p>
          <w:p w14:paraId="0AF2C3F8" w14:textId="77777777"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Cables Jumper.</w:t>
            </w:r>
          </w:p>
          <w:p w14:paraId="5A71E481" w14:textId="77777777" w:rsidR="004D5CA9"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Resistencia.</w:t>
            </w:r>
          </w:p>
          <w:p w14:paraId="41294628" w14:textId="0529C343" w:rsidR="004D5CA9" w:rsidRPr="00C725D2" w:rsidRDefault="004D5CA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Protoboard</w:t>
            </w:r>
            <w:proofErr w:type="spellEnd"/>
            <w:r>
              <w:rPr>
                <w:rFonts w:ascii="Ubuntu Light" w:eastAsia="Times New Roman" w:hAnsi="Ubuntu Light" w:cs="Calibri"/>
                <w:color w:val="767171" w:themeColor="background2" w:themeShade="80"/>
                <w:kern w:val="0"/>
                <w:sz w:val="22"/>
                <w:szCs w:val="22"/>
                <w:lang w:eastAsia="es-MX" w:bidi="ar-SA"/>
              </w:rPr>
              <w: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3C04" w14:textId="77777777" w:rsidR="000E494E" w:rsidRDefault="000E494E">
      <w:r>
        <w:separator/>
      </w:r>
    </w:p>
  </w:endnote>
  <w:endnote w:type="continuationSeparator" w:id="0">
    <w:p w14:paraId="0053E479" w14:textId="77777777" w:rsidR="000E494E" w:rsidRDefault="000E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EB1E" w14:textId="77777777" w:rsidR="000E494E" w:rsidRDefault="000E494E">
      <w:r>
        <w:rPr>
          <w:color w:val="000000"/>
        </w:rPr>
        <w:separator/>
      </w:r>
    </w:p>
  </w:footnote>
  <w:footnote w:type="continuationSeparator" w:id="0">
    <w:p w14:paraId="2584FBB7" w14:textId="77777777" w:rsidR="000E494E" w:rsidRDefault="000E4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3204105">
    <w:abstractNumId w:val="1"/>
  </w:num>
  <w:num w:numId="2" w16cid:durableId="595481967">
    <w:abstractNumId w:val="4"/>
  </w:num>
  <w:num w:numId="3" w16cid:durableId="661011256">
    <w:abstractNumId w:val="3"/>
  </w:num>
  <w:num w:numId="4" w16cid:durableId="1624799051">
    <w:abstractNumId w:val="2"/>
  </w:num>
  <w:num w:numId="5" w16cid:durableId="1939485778">
    <w:abstractNumId w:val="5"/>
  </w:num>
  <w:num w:numId="6" w16cid:durableId="138510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6824"/>
    <w:rsid w:val="00067DBB"/>
    <w:rsid w:val="000E494E"/>
    <w:rsid w:val="00146A7F"/>
    <w:rsid w:val="0017295B"/>
    <w:rsid w:val="001A7B60"/>
    <w:rsid w:val="00203E6B"/>
    <w:rsid w:val="002108B0"/>
    <w:rsid w:val="00286196"/>
    <w:rsid w:val="002D10CB"/>
    <w:rsid w:val="00351B12"/>
    <w:rsid w:val="00363F7D"/>
    <w:rsid w:val="003675F8"/>
    <w:rsid w:val="00373D16"/>
    <w:rsid w:val="00385C82"/>
    <w:rsid w:val="003A0F2F"/>
    <w:rsid w:val="00436B6D"/>
    <w:rsid w:val="00465102"/>
    <w:rsid w:val="004756C5"/>
    <w:rsid w:val="00487DB7"/>
    <w:rsid w:val="00493924"/>
    <w:rsid w:val="004D5CA9"/>
    <w:rsid w:val="00533D6F"/>
    <w:rsid w:val="00546043"/>
    <w:rsid w:val="0054609E"/>
    <w:rsid w:val="00556964"/>
    <w:rsid w:val="005B1859"/>
    <w:rsid w:val="006163B1"/>
    <w:rsid w:val="006403D8"/>
    <w:rsid w:val="00665D76"/>
    <w:rsid w:val="006700BF"/>
    <w:rsid w:val="00692571"/>
    <w:rsid w:val="006F20A6"/>
    <w:rsid w:val="00713DB2"/>
    <w:rsid w:val="007961DE"/>
    <w:rsid w:val="00797245"/>
    <w:rsid w:val="007D6EBA"/>
    <w:rsid w:val="00821BE0"/>
    <w:rsid w:val="00837879"/>
    <w:rsid w:val="00837AD6"/>
    <w:rsid w:val="008454FB"/>
    <w:rsid w:val="0085565B"/>
    <w:rsid w:val="008566EA"/>
    <w:rsid w:val="00857E02"/>
    <w:rsid w:val="00864F9F"/>
    <w:rsid w:val="00872A0E"/>
    <w:rsid w:val="008F5479"/>
    <w:rsid w:val="00975786"/>
    <w:rsid w:val="009A7423"/>
    <w:rsid w:val="009D3CCD"/>
    <w:rsid w:val="009E6F60"/>
    <w:rsid w:val="00A02FEC"/>
    <w:rsid w:val="00A24F73"/>
    <w:rsid w:val="00A91B34"/>
    <w:rsid w:val="00AA70EE"/>
    <w:rsid w:val="00B73596"/>
    <w:rsid w:val="00B77D5D"/>
    <w:rsid w:val="00BB72BB"/>
    <w:rsid w:val="00BC5892"/>
    <w:rsid w:val="00BF0623"/>
    <w:rsid w:val="00C07965"/>
    <w:rsid w:val="00C31ED0"/>
    <w:rsid w:val="00C657C4"/>
    <w:rsid w:val="00C725D2"/>
    <w:rsid w:val="00C8610F"/>
    <w:rsid w:val="00C94D1A"/>
    <w:rsid w:val="00D16D31"/>
    <w:rsid w:val="00D51678"/>
    <w:rsid w:val="00D52EE7"/>
    <w:rsid w:val="00D73E9D"/>
    <w:rsid w:val="00E025E0"/>
    <w:rsid w:val="00E32F3A"/>
    <w:rsid w:val="00E50BDA"/>
    <w:rsid w:val="00EC5DEC"/>
    <w:rsid w:val="00ED0327"/>
    <w:rsid w:val="00F92731"/>
    <w:rsid w:val="00F945DB"/>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1084</TotalTime>
  <Pages>4</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Jose Raul Toribio Gabriel</cp:lastModifiedBy>
  <cp:revision>16</cp:revision>
  <dcterms:created xsi:type="dcterms:W3CDTF">2023-01-27T06:01:00Z</dcterms:created>
  <dcterms:modified xsi:type="dcterms:W3CDTF">2023-01-29T23:35:00Z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